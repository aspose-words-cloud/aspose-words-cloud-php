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2A" w:rsidRDefault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1</w:t>
      </w:r>
    </w:p>
    <w:p w:rsidR="0049512A" w:rsidRDefault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:rsidR="0049512A" w:rsidRDefault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hyperlink r:id="rId6" w:history="1">
        <w:r w:rsidRPr="00A36734">
          <w:rPr>
            <w:rStyle w:val="Hyperlink"/>
            <w:rFonts w:cs="Arial Unicode MS"/>
          </w:rPr>
          <w:t>Aspose</w:t>
        </w:r>
      </w:hyperlink>
    </w:p>
    <w:p w:rsidR="0049512A" w:rsidRDefault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:rsidR="0049512A" w:rsidRDefault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hyperlink r:id="rId7" w:history="1">
        <w:r w:rsidRPr="00A36734">
          <w:rPr>
            <w:rStyle w:val="Hyperlink"/>
            <w:rFonts w:cs="Arial Unicode MS"/>
          </w:rPr>
          <w:t>Google</w:t>
        </w:r>
      </w:hyperlink>
      <w:r>
        <w:br w:type="page"/>
      </w:r>
    </w:p>
    <w:p w:rsidR="0049512A" w:rsidRDefault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2</w:t>
      </w:r>
    </w:p>
    <w:p w:rsidR="0049512A" w:rsidRDefault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</w:p>
    <w:p w:rsidR="0049512A" w:rsidRDefault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3</w:t>
      </w:r>
    </w:p>
    <w:sectPr w:rsidR="0049512A" w:rsidSect="00AF4947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12A" w:rsidRDefault="0049512A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49512A" w:rsidRDefault="0049512A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RDefault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512A" w:rsidRDefault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RDefault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RDefault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12A" w:rsidRDefault="0049512A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49512A" w:rsidRDefault="0049512A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RDefault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>
      <w:fldChar w:fldCharType="begin"/>
    </w:r>
    <w:r>
      <w:instrText xml:space="preserve"> AUTHOR </w:instrText>
    </w:r>
    <w:r>
      <w:fldChar w:fldCharType="end"/>
    </w:r>
    <w:r>
      <w:tab/>
      <w:t xml:space="preserve">Page </w:t>
    </w:r>
    <w:fldSimple w:instr=" PAGE ">
      <w:r>
        <w:rPr>
          <w:noProof/>
        </w:rPr>
        <w:t>1</w:t>
      </w:r>
    </w:fldSimple>
    <w:r>
      <w:tab/>
    </w:r>
    <w:fldSimple w:instr=" DATE \@ &quot;M/d/yyyy&quot; ">
      <w:r>
        <w:rPr>
          <w:noProof/>
        </w:rPr>
        <w:t>4/29/2015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947"/>
    <w:rsid w:val="00156505"/>
    <w:rsid w:val="0049512A"/>
    <w:rsid w:val="00513399"/>
    <w:rsid w:val="007E5734"/>
    <w:rsid w:val="00A36734"/>
    <w:rsid w:val="00AA0556"/>
    <w:rsid w:val="00AF4947"/>
    <w:rsid w:val="00B66DF7"/>
    <w:rsid w:val="00CE46F4"/>
    <w:rsid w:val="00FD5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googl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pose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subject/>
  <dc:creator>Farooq Sheikh</dc:creator>
  <cp:keywords/>
  <dc:description/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